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3FD2" w14:textId="77777777" w:rsidR="00B6159D" w:rsidRDefault="00B6159D"/>
    <w:p w14:paraId="77BC4935" w14:textId="77777777" w:rsidR="00B6159D" w:rsidRDefault="00B61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932"/>
      </w:tblGrid>
      <w:tr w:rsidR="00B363D4" w:rsidRPr="00B363D4" w14:paraId="0078C355" w14:textId="77777777" w:rsidTr="00B363D4">
        <w:tc>
          <w:tcPr>
            <w:tcW w:w="2122" w:type="dxa"/>
          </w:tcPr>
          <w:p w14:paraId="0D516201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 xml:space="preserve">Nombre del alumno:  </w:t>
            </w:r>
          </w:p>
        </w:tc>
        <w:tc>
          <w:tcPr>
            <w:tcW w:w="7932" w:type="dxa"/>
          </w:tcPr>
          <w:p w14:paraId="06297BA3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>Indica tu nombre</w:t>
            </w:r>
          </w:p>
        </w:tc>
      </w:tr>
      <w:tr w:rsidR="00B363D4" w14:paraId="157EEC1B" w14:textId="77777777" w:rsidTr="00B363D4">
        <w:tc>
          <w:tcPr>
            <w:tcW w:w="2122" w:type="dxa"/>
          </w:tcPr>
          <w:p w14:paraId="33EA4050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>Fecha de entrega:</w:t>
            </w:r>
          </w:p>
        </w:tc>
        <w:tc>
          <w:tcPr>
            <w:tcW w:w="7932" w:type="dxa"/>
          </w:tcPr>
          <w:p w14:paraId="3CB20BE4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 xml:space="preserve">Indica la fecha en la que presentas el </w:t>
            </w:r>
            <w:r>
              <w:rPr>
                <w:color w:val="002060"/>
              </w:rPr>
              <w:t>trabajo en formato DD/MM/AAAA</w:t>
            </w:r>
          </w:p>
        </w:tc>
      </w:tr>
    </w:tbl>
    <w:p w14:paraId="41348181" w14:textId="77777777" w:rsidR="00B6159D" w:rsidRDefault="00B6159D" w:rsidP="00B363D4"/>
    <w:p w14:paraId="16590676" w14:textId="34BDB17C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 xml:space="preserve">UNIDAD </w:t>
      </w:r>
      <w:r w:rsidR="0094579E">
        <w:rPr>
          <w:b/>
          <w:bCs/>
          <w:sz w:val="28"/>
          <w:szCs w:val="28"/>
        </w:rPr>
        <w:t>02</w:t>
      </w:r>
      <w:r w:rsidRPr="00B363D4">
        <w:rPr>
          <w:b/>
          <w:bCs/>
          <w:sz w:val="28"/>
          <w:szCs w:val="28"/>
        </w:rPr>
        <w:t xml:space="preserve">: </w:t>
      </w:r>
      <w:r w:rsidR="0094579E">
        <w:rPr>
          <w:b/>
          <w:bCs/>
          <w:sz w:val="28"/>
          <w:szCs w:val="28"/>
        </w:rPr>
        <w:t>Uso de estilos</w:t>
      </w:r>
    </w:p>
    <w:p w14:paraId="7059931D" w14:textId="4B9D9994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TAREA NÚMERO: 0</w:t>
      </w:r>
      <w:r w:rsidR="0094579E">
        <w:rPr>
          <w:b/>
          <w:bCs/>
          <w:sz w:val="28"/>
          <w:szCs w:val="28"/>
        </w:rPr>
        <w:t xml:space="preserve">2 </w:t>
      </w:r>
      <w:proofErr w:type="spellStart"/>
      <w:r w:rsidR="00FD4BC0">
        <w:rPr>
          <w:b/>
          <w:bCs/>
          <w:sz w:val="28"/>
          <w:szCs w:val="28"/>
        </w:rPr>
        <w:t>Grid</w:t>
      </w:r>
      <w:proofErr w:type="spellEnd"/>
      <w:r w:rsidR="00FD4BC0">
        <w:rPr>
          <w:b/>
          <w:bCs/>
          <w:sz w:val="28"/>
          <w:szCs w:val="28"/>
        </w:rPr>
        <w:t xml:space="preserve"> con CSS</w:t>
      </w:r>
    </w:p>
    <w:p w14:paraId="376DACDB" w14:textId="77777777" w:rsidR="00B363D4" w:rsidRPr="00B363D4" w:rsidRDefault="00B363D4" w:rsidP="00B363D4">
      <w:pPr>
        <w:rPr>
          <w:b/>
          <w:bCs/>
        </w:rPr>
      </w:pPr>
    </w:p>
    <w:p w14:paraId="058D2800" w14:textId="77777777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ENUNCIADO DE LA TAREA:</w:t>
      </w:r>
    </w:p>
    <w:p w14:paraId="134444B2" w14:textId="0A961BE5" w:rsidR="00B363D4" w:rsidRDefault="00FD4BC0" w:rsidP="00C31CD3">
      <w:pPr>
        <w:spacing w:line="360" w:lineRule="auto"/>
      </w:pPr>
      <w:r>
        <w:t>Se ha de crear un fichero .</w:t>
      </w:r>
      <w:proofErr w:type="spellStart"/>
      <w:r>
        <w:t>html</w:t>
      </w:r>
      <w:proofErr w:type="spellEnd"/>
      <w:r>
        <w:t xml:space="preserve"> y otro .</w:t>
      </w:r>
      <w:proofErr w:type="spellStart"/>
      <w:r>
        <w:t>css</w:t>
      </w:r>
      <w:proofErr w:type="spellEnd"/>
      <w:r>
        <w:t xml:space="preserve"> en el que se muestre una página con un contenido igual a la imagen aportada.</w:t>
      </w:r>
    </w:p>
    <w:p w14:paraId="3BCE221B" w14:textId="7F22CE83" w:rsidR="00FD4BC0" w:rsidRDefault="00FD4BC0" w:rsidP="00C31CD3">
      <w:pPr>
        <w:spacing w:line="360" w:lineRule="auto"/>
      </w:pPr>
      <w:r>
        <w:t>Adicionalmente, en el fichero .</w:t>
      </w:r>
      <w:proofErr w:type="spellStart"/>
      <w:r>
        <w:t>html</w:t>
      </w:r>
      <w:proofErr w:type="spellEnd"/>
      <w:r>
        <w:t xml:space="preserve"> debe aparecer:</w:t>
      </w:r>
    </w:p>
    <w:p w14:paraId="0504D088" w14:textId="5F592443" w:rsidR="00FD4BC0" w:rsidRPr="00FD4BC0" w:rsidRDefault="00FD4BC0" w:rsidP="00FD4BC0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FD4BC0">
        <w:rPr>
          <w:b/>
          <w:bCs/>
        </w:rPr>
        <w:t>h1</w:t>
      </w:r>
    </w:p>
    <w:p w14:paraId="65BE957A" w14:textId="0BB30095" w:rsidR="00FD4BC0" w:rsidRPr="00FD4BC0" w:rsidRDefault="00FD4BC0" w:rsidP="00FD4BC0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 w:rsidRPr="00FD4BC0">
        <w:rPr>
          <w:b/>
          <w:bCs/>
        </w:rPr>
        <w:t>section</w:t>
      </w:r>
      <w:proofErr w:type="spellEnd"/>
    </w:p>
    <w:p w14:paraId="0083D635" w14:textId="17D39682" w:rsidR="00FD4BC0" w:rsidRDefault="00FD4BC0" w:rsidP="00FD4BC0">
      <w:pPr>
        <w:pStyle w:val="Prrafodelista"/>
        <w:numPr>
          <w:ilvl w:val="0"/>
          <w:numId w:val="1"/>
        </w:numPr>
        <w:spacing w:line="360" w:lineRule="auto"/>
      </w:pPr>
      <w:proofErr w:type="spellStart"/>
      <w:r w:rsidRPr="00FD4BC0">
        <w:rPr>
          <w:b/>
          <w:bCs/>
        </w:rPr>
        <w:t>div</w:t>
      </w:r>
      <w:proofErr w:type="spellEnd"/>
      <w:r>
        <w:t xml:space="preserve"> contenedor, que contiene </w:t>
      </w:r>
      <w:proofErr w:type="spellStart"/>
      <w:r w:rsidRPr="00FD4BC0">
        <w:rPr>
          <w:b/>
          <w:bCs/>
        </w:rPr>
        <w:t>div_columna</w:t>
      </w:r>
      <w:proofErr w:type="spellEnd"/>
      <w:r>
        <w:t xml:space="preserve"> con 8 </w:t>
      </w:r>
      <w:proofErr w:type="spellStart"/>
      <w:r w:rsidRPr="00FD4BC0">
        <w:rPr>
          <w:b/>
          <w:bCs/>
        </w:rPr>
        <w:t>div</w:t>
      </w:r>
      <w:proofErr w:type="spellEnd"/>
      <w:r>
        <w:t xml:space="preserve"> en su interior</w:t>
      </w:r>
    </w:p>
    <w:p w14:paraId="0BE41D9A" w14:textId="1877F9A8" w:rsidR="00FD4BC0" w:rsidRDefault="00FD4BC0" w:rsidP="00C31CD3">
      <w:pPr>
        <w:spacing w:line="360" w:lineRule="auto"/>
      </w:pPr>
      <w:r>
        <w:t>El fichero .</w:t>
      </w:r>
      <w:proofErr w:type="spellStart"/>
      <w:proofErr w:type="gramStart"/>
      <w:r>
        <w:t>css</w:t>
      </w:r>
      <w:proofErr w:type="spellEnd"/>
      <w:r>
        <w:t xml:space="preserve">  debe</w:t>
      </w:r>
      <w:proofErr w:type="gramEnd"/>
      <w:r>
        <w:t xml:space="preserve"> utilizar tamaño, color y decoración en textos y fondo, además de obligatoriamente lo siguiente:</w:t>
      </w:r>
    </w:p>
    <w:p w14:paraId="26B17355" w14:textId="48F8C8D2" w:rsidR="00FD4BC0" w:rsidRDefault="00FD4BC0" w:rsidP="00FD4BC0">
      <w:pPr>
        <w:pStyle w:val="Prrafodelista"/>
        <w:numPr>
          <w:ilvl w:val="0"/>
          <w:numId w:val="2"/>
        </w:numPr>
        <w:spacing w:line="360" w:lineRule="auto"/>
      </w:pP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</w:p>
    <w:p w14:paraId="3B6ECB84" w14:textId="4937D1D0" w:rsidR="00FD4BC0" w:rsidRDefault="00FD4BC0" w:rsidP="00FD4BC0">
      <w:pPr>
        <w:pStyle w:val="Prrafodelista"/>
        <w:numPr>
          <w:ilvl w:val="0"/>
          <w:numId w:val="2"/>
        </w:numPr>
        <w:spacing w:line="360" w:lineRule="auto"/>
      </w:pPr>
      <w:r>
        <w:t>Text-</w:t>
      </w:r>
      <w:proofErr w:type="spellStart"/>
      <w:r>
        <w:t>align</w:t>
      </w:r>
      <w:proofErr w:type="spellEnd"/>
    </w:p>
    <w:p w14:paraId="244007DC" w14:textId="4940A9A1" w:rsidR="00FD4BC0" w:rsidRDefault="00FD4BC0" w:rsidP="00FD4BC0">
      <w:pPr>
        <w:pStyle w:val="Prrafodelista"/>
        <w:numPr>
          <w:ilvl w:val="0"/>
          <w:numId w:val="2"/>
        </w:numPr>
        <w:spacing w:line="360" w:lineRule="auto"/>
      </w:pPr>
      <w:proofErr w:type="spellStart"/>
      <w:r>
        <w:t>Display</w:t>
      </w:r>
      <w:proofErr w:type="spellEnd"/>
    </w:p>
    <w:p w14:paraId="1BDF1309" w14:textId="76F877B0" w:rsidR="00FD4BC0" w:rsidRDefault="00FD4BC0" w:rsidP="00FD4BC0">
      <w:pPr>
        <w:pStyle w:val="Prrafodelista"/>
        <w:numPr>
          <w:ilvl w:val="0"/>
          <w:numId w:val="2"/>
        </w:numPr>
        <w:spacing w:line="360" w:lineRule="auto"/>
      </w:pPr>
      <w:r>
        <w:t>@</w:t>
      </w:r>
      <w:proofErr w:type="gramStart"/>
      <w:r>
        <w:t>media(</w:t>
      </w:r>
      <w:proofErr w:type="gramEnd"/>
      <w:r>
        <w:t>min-width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09F96B" w14:textId="34F6A6C7" w:rsidR="00FD4BC0" w:rsidRDefault="00FD4BC0" w:rsidP="00FD4BC0">
      <w:pPr>
        <w:pStyle w:val="Prrafodelista"/>
        <w:numPr>
          <w:ilvl w:val="0"/>
          <w:numId w:val="2"/>
        </w:numPr>
        <w:spacing w:line="360" w:lineRule="auto"/>
      </w:pPr>
      <w:proofErr w:type="spellStart"/>
      <w:r>
        <w:t>Grid-colum</w:t>
      </w:r>
      <w:r w:rsidR="00590FBD">
        <w:t>n</w:t>
      </w:r>
      <w:proofErr w:type="spellEnd"/>
      <w:r w:rsidR="00590FBD">
        <w:t xml:space="preserve"> y </w:t>
      </w:r>
      <w:proofErr w:type="spellStart"/>
      <w:r w:rsidR="00590FBD">
        <w:t>grid-row</w:t>
      </w:r>
      <w:proofErr w:type="spellEnd"/>
      <w:r w:rsidR="00590FBD">
        <w:t>.</w:t>
      </w:r>
    </w:p>
    <w:p w14:paraId="57CF3655" w14:textId="77777777" w:rsidR="00590FBD" w:rsidRDefault="00590FBD" w:rsidP="00590FBD">
      <w:pPr>
        <w:spacing w:line="360" w:lineRule="auto"/>
      </w:pPr>
    </w:p>
    <w:p w14:paraId="299D0BBC" w14:textId="2FE65686" w:rsidR="00FD4BC0" w:rsidRPr="00FD4BC0" w:rsidRDefault="00FD4BC0" w:rsidP="00C31CD3">
      <w:pPr>
        <w:spacing w:line="360" w:lineRule="auto"/>
        <w:rPr>
          <w:b/>
          <w:bCs/>
        </w:rPr>
      </w:pPr>
      <w:r>
        <w:rPr>
          <w:b/>
          <w:bCs/>
        </w:rPr>
        <w:t xml:space="preserve">Nota: </w:t>
      </w:r>
      <w:r w:rsidRPr="00FD4BC0">
        <w:rPr>
          <w:b/>
          <w:bCs/>
        </w:rPr>
        <w:t xml:space="preserve">Tanto el estilo como la estructura </w:t>
      </w:r>
      <w:proofErr w:type="spellStart"/>
      <w:r w:rsidRPr="00FD4BC0">
        <w:rPr>
          <w:b/>
          <w:bCs/>
        </w:rPr>
        <w:t>html</w:t>
      </w:r>
      <w:proofErr w:type="spellEnd"/>
      <w:r w:rsidRPr="00FD4BC0">
        <w:rPr>
          <w:b/>
          <w:bCs/>
        </w:rPr>
        <w:t xml:space="preserve"> debe estar cada uno en su tipo de fichero</w:t>
      </w:r>
      <w:r>
        <w:rPr>
          <w:b/>
          <w:bCs/>
        </w:rPr>
        <w:t>.</w:t>
      </w:r>
    </w:p>
    <w:p w14:paraId="3D0C1916" w14:textId="77777777" w:rsidR="00AC2B98" w:rsidRDefault="00AC2B98" w:rsidP="00C31CD3">
      <w:pPr>
        <w:spacing w:line="360" w:lineRule="auto"/>
      </w:pPr>
    </w:p>
    <w:sectPr w:rsidR="00AC2B98" w:rsidSect="00B6159D">
      <w:headerReference w:type="default" r:id="rId7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4A29" w14:textId="77777777" w:rsidR="0094579E" w:rsidRDefault="0094579E" w:rsidP="00B6159D">
      <w:pPr>
        <w:spacing w:after="0" w:line="240" w:lineRule="auto"/>
      </w:pPr>
      <w:r>
        <w:separator/>
      </w:r>
    </w:p>
  </w:endnote>
  <w:endnote w:type="continuationSeparator" w:id="0">
    <w:p w14:paraId="462F8549" w14:textId="77777777" w:rsidR="0094579E" w:rsidRDefault="0094579E" w:rsidP="00B6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3238" w14:textId="77777777" w:rsidR="0094579E" w:rsidRDefault="0094579E" w:rsidP="00B6159D">
      <w:pPr>
        <w:spacing w:after="0" w:line="240" w:lineRule="auto"/>
      </w:pPr>
      <w:r>
        <w:separator/>
      </w:r>
    </w:p>
  </w:footnote>
  <w:footnote w:type="continuationSeparator" w:id="0">
    <w:p w14:paraId="1A7E6DB0" w14:textId="77777777" w:rsidR="0094579E" w:rsidRDefault="0094579E" w:rsidP="00B6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1A1" w14:textId="77777777" w:rsidR="00B6159D" w:rsidRPr="00B363D4" w:rsidRDefault="00B6159D" w:rsidP="000D1D51">
    <w:pPr>
      <w:pStyle w:val="Encabezado"/>
      <w:jc w:val="right"/>
      <w:rPr>
        <w:b/>
        <w:bCs/>
        <w:sz w:val="32"/>
        <w:szCs w:val="32"/>
      </w:rPr>
    </w:pPr>
    <w:r w:rsidRPr="00B6159D">
      <w:rPr>
        <w:noProof/>
      </w:rPr>
      <w:drawing>
        <wp:anchor distT="0" distB="0" distL="114300" distR="114300" simplePos="0" relativeHeight="251658240" behindDoc="1" locked="0" layoutInCell="1" allowOverlap="1" wp14:anchorId="79FC8BA6" wp14:editId="68864834">
          <wp:simplePos x="0" y="0"/>
          <wp:positionH relativeFrom="column">
            <wp:posOffset>-1905</wp:posOffset>
          </wp:positionH>
          <wp:positionV relativeFrom="paragraph">
            <wp:posOffset>-1905</wp:posOffset>
          </wp:positionV>
          <wp:extent cx="1552792" cy="485843"/>
          <wp:effectExtent l="0" t="0" r="9525" b="9525"/>
          <wp:wrapTight wrapText="bothSides">
            <wp:wrapPolygon edited="0">
              <wp:start x="0" y="0"/>
              <wp:lineTo x="0" y="21176"/>
              <wp:lineTo x="21467" y="21176"/>
              <wp:lineTo x="21467" y="0"/>
              <wp:lineTo x="0" y="0"/>
            </wp:wrapPolygon>
          </wp:wrapTight>
          <wp:docPr id="1628240228" name="Imagen 162824022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433797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792" cy="485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0D1D51">
      <w:br/>
    </w:r>
    <w:r w:rsidRPr="00B363D4">
      <w:rPr>
        <w:b/>
        <w:bCs/>
        <w:sz w:val="32"/>
        <w:szCs w:val="32"/>
      </w:rPr>
      <w:t xml:space="preserve">TAREA </w:t>
    </w:r>
    <w:r w:rsidR="000D1D51">
      <w:rPr>
        <w:b/>
        <w:bCs/>
        <w:sz w:val="32"/>
        <w:szCs w:val="32"/>
      </w:rPr>
      <w:t>DE</w:t>
    </w:r>
    <w:r w:rsidRPr="00B363D4">
      <w:rPr>
        <w:b/>
        <w:bCs/>
        <w:sz w:val="32"/>
        <w:szCs w:val="32"/>
      </w:rPr>
      <w:t xml:space="preserve"> </w:t>
    </w:r>
    <w:r w:rsidR="004D5492">
      <w:rPr>
        <w:b/>
        <w:bCs/>
        <w:sz w:val="32"/>
        <w:szCs w:val="32"/>
      </w:rPr>
      <w:t>DISEÑO DE INTERFACES WEB</w:t>
    </w:r>
    <w:r w:rsidRPr="00B363D4">
      <w:rPr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CBC"/>
    <w:multiLevelType w:val="hybridMultilevel"/>
    <w:tmpl w:val="6D34D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A6FCC"/>
    <w:multiLevelType w:val="hybridMultilevel"/>
    <w:tmpl w:val="5BDA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6790">
    <w:abstractNumId w:val="1"/>
  </w:num>
  <w:num w:numId="2" w16cid:durableId="68722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9E"/>
    <w:rsid w:val="000D1D51"/>
    <w:rsid w:val="00197881"/>
    <w:rsid w:val="00437A7B"/>
    <w:rsid w:val="004D5492"/>
    <w:rsid w:val="00590FBD"/>
    <w:rsid w:val="0081348B"/>
    <w:rsid w:val="0085496D"/>
    <w:rsid w:val="0094579E"/>
    <w:rsid w:val="00AC2B98"/>
    <w:rsid w:val="00AE4A0E"/>
    <w:rsid w:val="00B363D4"/>
    <w:rsid w:val="00B57680"/>
    <w:rsid w:val="00B6159D"/>
    <w:rsid w:val="00C31CD3"/>
    <w:rsid w:val="00F107D9"/>
    <w:rsid w:val="00FD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BDFF2"/>
  <w15:chartTrackingRefBased/>
  <w15:docId w15:val="{42B1D9EC-8A9A-4AAB-AAD6-2B895A37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9D"/>
  </w:style>
  <w:style w:type="paragraph" w:styleId="Piedepgina">
    <w:name w:val="footer"/>
    <w:basedOn w:val="Normal"/>
    <w:link w:val="Piedepgina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9D"/>
  </w:style>
  <w:style w:type="table" w:styleId="Tablaconcuadrcula">
    <w:name w:val="Table Grid"/>
    <w:basedOn w:val="Tablanormal"/>
    <w:uiPriority w:val="39"/>
    <w:rsid w:val="00B3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4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lda%20UM\OneDrive%20-%20Consejer&#237;a%20de%20Educaci&#243;n,%20Formaci&#243;n%20Profesional%20y%20Empleo\2023%2024\DIW\Tarea_DIW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Tarea_DIW.dotx</Template>
  <TotalTime>71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Jbelda UM</dc:creator>
  <cp:keywords/>
  <dc:description/>
  <cp:lastModifiedBy>JOSE PASCUAL BELDA MORENO</cp:lastModifiedBy>
  <cp:revision>1</cp:revision>
  <dcterms:created xsi:type="dcterms:W3CDTF">2023-11-11T15:50:00Z</dcterms:created>
  <dcterms:modified xsi:type="dcterms:W3CDTF">2023-11-11T19:03:00Z</dcterms:modified>
</cp:coreProperties>
</file>