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464D9" w14:textId="77777777" w:rsidR="00B6159D" w:rsidRDefault="00B6159D"/>
    <w:p w14:paraId="3DADA5B5" w14:textId="77777777" w:rsidR="00B6159D" w:rsidRDefault="00B615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932"/>
      </w:tblGrid>
      <w:tr w:rsidR="00B363D4" w:rsidRPr="00B363D4" w14:paraId="5759E5E1" w14:textId="77777777" w:rsidTr="00B363D4">
        <w:tc>
          <w:tcPr>
            <w:tcW w:w="2122" w:type="dxa"/>
          </w:tcPr>
          <w:p w14:paraId="49BAF888" w14:textId="77777777" w:rsidR="00B363D4" w:rsidRPr="00B363D4" w:rsidRDefault="00B363D4" w:rsidP="00FC57EA">
            <w:pPr>
              <w:rPr>
                <w:b/>
                <w:bCs/>
              </w:rPr>
            </w:pPr>
            <w:r w:rsidRPr="00B363D4">
              <w:rPr>
                <w:b/>
                <w:bCs/>
              </w:rPr>
              <w:t xml:space="preserve">Nombre del alumno:  </w:t>
            </w:r>
          </w:p>
        </w:tc>
        <w:tc>
          <w:tcPr>
            <w:tcW w:w="7932" w:type="dxa"/>
          </w:tcPr>
          <w:p w14:paraId="24DD42D7" w14:textId="77777777" w:rsidR="00B363D4" w:rsidRPr="00B363D4" w:rsidRDefault="00B363D4" w:rsidP="00FC57EA">
            <w:pPr>
              <w:rPr>
                <w:color w:val="002060"/>
              </w:rPr>
            </w:pPr>
            <w:r w:rsidRPr="00B363D4">
              <w:rPr>
                <w:color w:val="002060"/>
              </w:rPr>
              <w:t>Indica tu nombre</w:t>
            </w:r>
          </w:p>
        </w:tc>
      </w:tr>
      <w:tr w:rsidR="00B363D4" w14:paraId="094B6053" w14:textId="77777777" w:rsidTr="00B363D4">
        <w:tc>
          <w:tcPr>
            <w:tcW w:w="2122" w:type="dxa"/>
          </w:tcPr>
          <w:p w14:paraId="2ED4D649" w14:textId="77777777" w:rsidR="00B363D4" w:rsidRPr="00B363D4" w:rsidRDefault="00B363D4" w:rsidP="00FC57EA">
            <w:pPr>
              <w:rPr>
                <w:b/>
                <w:bCs/>
              </w:rPr>
            </w:pPr>
            <w:r w:rsidRPr="00B363D4">
              <w:rPr>
                <w:b/>
                <w:bCs/>
              </w:rPr>
              <w:t>Fecha de entrega:</w:t>
            </w:r>
          </w:p>
        </w:tc>
        <w:tc>
          <w:tcPr>
            <w:tcW w:w="7932" w:type="dxa"/>
          </w:tcPr>
          <w:p w14:paraId="362D776D" w14:textId="77777777" w:rsidR="00B363D4" w:rsidRPr="00B363D4" w:rsidRDefault="00B363D4" w:rsidP="00FC57EA">
            <w:pPr>
              <w:rPr>
                <w:color w:val="002060"/>
              </w:rPr>
            </w:pPr>
            <w:r w:rsidRPr="00B363D4">
              <w:rPr>
                <w:color w:val="002060"/>
              </w:rPr>
              <w:t xml:space="preserve">Indica la fecha en la que presentas el </w:t>
            </w:r>
            <w:r>
              <w:rPr>
                <w:color w:val="002060"/>
              </w:rPr>
              <w:t>trabajo en formato DD/MM/AAAA</w:t>
            </w:r>
          </w:p>
        </w:tc>
      </w:tr>
    </w:tbl>
    <w:p w14:paraId="2BBB0DD2" w14:textId="77777777" w:rsidR="00B6159D" w:rsidRDefault="00B6159D" w:rsidP="00B363D4"/>
    <w:p w14:paraId="420DF792" w14:textId="74C84769" w:rsidR="00B363D4" w:rsidRPr="00B363D4" w:rsidRDefault="00B363D4" w:rsidP="00B363D4">
      <w:pPr>
        <w:rPr>
          <w:b/>
          <w:bCs/>
          <w:sz w:val="28"/>
          <w:szCs w:val="28"/>
        </w:rPr>
      </w:pPr>
      <w:r w:rsidRPr="00B363D4">
        <w:rPr>
          <w:b/>
          <w:bCs/>
          <w:sz w:val="28"/>
          <w:szCs w:val="28"/>
        </w:rPr>
        <w:t xml:space="preserve">UNIDAD </w:t>
      </w:r>
      <w:r w:rsidR="00AE37D9">
        <w:rPr>
          <w:b/>
          <w:bCs/>
          <w:sz w:val="28"/>
          <w:szCs w:val="28"/>
        </w:rPr>
        <w:t>02</w:t>
      </w:r>
      <w:r w:rsidRPr="00B363D4">
        <w:rPr>
          <w:b/>
          <w:bCs/>
          <w:sz w:val="28"/>
          <w:szCs w:val="28"/>
        </w:rPr>
        <w:t xml:space="preserve">: </w:t>
      </w:r>
      <w:r w:rsidR="00AE37D9">
        <w:rPr>
          <w:b/>
          <w:bCs/>
          <w:sz w:val="28"/>
          <w:szCs w:val="28"/>
        </w:rPr>
        <w:t>Uso de estilos</w:t>
      </w:r>
    </w:p>
    <w:p w14:paraId="2CDF846A" w14:textId="3BD43226" w:rsidR="00B363D4" w:rsidRPr="00B363D4" w:rsidRDefault="00B363D4" w:rsidP="00B363D4">
      <w:pPr>
        <w:rPr>
          <w:b/>
          <w:bCs/>
          <w:sz w:val="28"/>
          <w:szCs w:val="28"/>
        </w:rPr>
      </w:pPr>
      <w:r w:rsidRPr="00B363D4">
        <w:rPr>
          <w:b/>
          <w:bCs/>
          <w:sz w:val="28"/>
          <w:szCs w:val="28"/>
        </w:rPr>
        <w:t>TAREA NÚMERO: 0</w:t>
      </w:r>
      <w:r w:rsidR="00AE37D9">
        <w:rPr>
          <w:b/>
          <w:bCs/>
          <w:sz w:val="28"/>
          <w:szCs w:val="28"/>
        </w:rPr>
        <w:t>1 Trabajar con Git (repositorio de ficheros)</w:t>
      </w:r>
    </w:p>
    <w:p w14:paraId="15E7B153" w14:textId="77777777" w:rsidR="00B363D4" w:rsidRPr="00B363D4" w:rsidRDefault="00B363D4" w:rsidP="00B363D4">
      <w:pPr>
        <w:rPr>
          <w:b/>
          <w:bCs/>
        </w:rPr>
      </w:pPr>
    </w:p>
    <w:p w14:paraId="748A7652" w14:textId="77777777" w:rsidR="00B363D4" w:rsidRPr="00B363D4" w:rsidRDefault="00B363D4" w:rsidP="00B363D4">
      <w:pPr>
        <w:rPr>
          <w:b/>
          <w:bCs/>
          <w:sz w:val="28"/>
          <w:szCs w:val="28"/>
        </w:rPr>
      </w:pPr>
      <w:r w:rsidRPr="00B363D4">
        <w:rPr>
          <w:b/>
          <w:bCs/>
          <w:sz w:val="28"/>
          <w:szCs w:val="28"/>
        </w:rPr>
        <w:t>ENUNCIADO DE LA TAREA:</w:t>
      </w:r>
    </w:p>
    <w:p w14:paraId="7EEA1854" w14:textId="45815017" w:rsidR="00B363D4" w:rsidRDefault="00AE37D9" w:rsidP="00AE37D9">
      <w:pPr>
        <w:spacing w:line="360" w:lineRule="auto"/>
      </w:pPr>
      <w:r>
        <w:t xml:space="preserve">Una vez visualizado el video indicado en la unidad 02 como </w:t>
      </w:r>
      <w:r w:rsidRPr="00AE37D9">
        <w:rPr>
          <w:b/>
          <w:bCs/>
        </w:rPr>
        <w:t xml:space="preserve">Cómo trabajar con Git. </w:t>
      </w:r>
      <w:proofErr w:type="spellStart"/>
      <w:r w:rsidRPr="00AE37D9">
        <w:rPr>
          <w:b/>
          <w:bCs/>
        </w:rPr>
        <w:t>Github</w:t>
      </w:r>
      <w:proofErr w:type="spellEnd"/>
      <w:r w:rsidRPr="00AE37D9">
        <w:rPr>
          <w:b/>
          <w:bCs/>
        </w:rPr>
        <w:t xml:space="preserve"> en Visual Studio </w:t>
      </w:r>
      <w:proofErr w:type="spellStart"/>
      <w:r w:rsidRPr="00AE37D9">
        <w:rPr>
          <w:b/>
          <w:bCs/>
        </w:rPr>
        <w:t>Code</w:t>
      </w:r>
      <w:proofErr w:type="spellEnd"/>
      <w:r>
        <w:t>, realizar las siguientes tareas:</w:t>
      </w:r>
    </w:p>
    <w:p w14:paraId="75B4481F" w14:textId="1C2AEBB9" w:rsidR="00AC2B98" w:rsidRDefault="00AE37D9" w:rsidP="00AE37D9">
      <w:pPr>
        <w:pStyle w:val="Prrafodelista"/>
        <w:numPr>
          <w:ilvl w:val="0"/>
          <w:numId w:val="1"/>
        </w:numPr>
        <w:spacing w:line="360" w:lineRule="auto"/>
      </w:pPr>
      <w:r w:rsidRPr="00AE37D9">
        <w:t>Crear el fichero que aparece en el video.</w:t>
      </w:r>
    </w:p>
    <w:p w14:paraId="1E3D45A6" w14:textId="6FAF56F6" w:rsidR="00AE37D9" w:rsidRDefault="00AE37D9" w:rsidP="00AE37D9">
      <w:pPr>
        <w:pStyle w:val="Prrafodelista"/>
        <w:numPr>
          <w:ilvl w:val="0"/>
          <w:numId w:val="1"/>
        </w:numPr>
        <w:spacing w:line="360" w:lineRule="auto"/>
      </w:pPr>
      <w:r>
        <w:t xml:space="preserve">Crear una cuenta en </w:t>
      </w:r>
      <w:proofErr w:type="spellStart"/>
      <w:r>
        <w:t>Github</w:t>
      </w:r>
      <w:proofErr w:type="spellEnd"/>
      <w:r>
        <w:t xml:space="preserve"> si no dispones ya de una.</w:t>
      </w:r>
    </w:p>
    <w:p w14:paraId="2C794CEE" w14:textId="115572E5" w:rsidR="00AE37D9" w:rsidRDefault="00AE37D9" w:rsidP="00AE37D9">
      <w:pPr>
        <w:pStyle w:val="Prrafodelista"/>
        <w:numPr>
          <w:ilvl w:val="0"/>
          <w:numId w:val="1"/>
        </w:numPr>
        <w:spacing w:line="360" w:lineRule="auto"/>
      </w:pPr>
      <w:r>
        <w:t xml:space="preserve">Una vez abierto Visual Studio </w:t>
      </w:r>
      <w:proofErr w:type="spellStart"/>
      <w:r>
        <w:t>Code</w:t>
      </w:r>
      <w:proofErr w:type="spellEnd"/>
      <w:r>
        <w:t>, abrir una terminal y realizar los siguientes comandos:</w:t>
      </w:r>
    </w:p>
    <w:p w14:paraId="1E1ADBEE" w14:textId="77777777" w:rsidR="00AE37D9" w:rsidRDefault="00AE37D9" w:rsidP="00AE37D9">
      <w:pPr>
        <w:pStyle w:val="Prrafodelista"/>
        <w:numPr>
          <w:ilvl w:val="1"/>
          <w:numId w:val="1"/>
        </w:numPr>
        <w:spacing w:line="360" w:lineRule="auto"/>
      </w:pPr>
      <w:r>
        <w:t xml:space="preserve">Cambiar tu nombre de usuario: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"FIRST_NAME LAST_NAME"</w:t>
      </w:r>
    </w:p>
    <w:p w14:paraId="07740478" w14:textId="77777777" w:rsidR="00AE37D9" w:rsidRDefault="00AE37D9" w:rsidP="00AE37D9">
      <w:pPr>
        <w:pStyle w:val="Prrafodelista"/>
        <w:numPr>
          <w:ilvl w:val="1"/>
          <w:numId w:val="1"/>
        </w:numPr>
        <w:spacing w:line="360" w:lineRule="auto"/>
      </w:pPr>
      <w:r>
        <w:t xml:space="preserve">Cambiar tu email: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"MY_NAME@example.com"</w:t>
      </w:r>
    </w:p>
    <w:p w14:paraId="350AC82F" w14:textId="2CF121B7" w:rsidR="00AE37D9" w:rsidRDefault="00AE37D9" w:rsidP="00AE37D9">
      <w:pPr>
        <w:pStyle w:val="Prrafodelista"/>
        <w:numPr>
          <w:ilvl w:val="0"/>
          <w:numId w:val="1"/>
        </w:numPr>
        <w:spacing w:line="360" w:lineRule="auto"/>
      </w:pPr>
      <w:r w:rsidRPr="00AE37D9">
        <w:rPr>
          <w:b/>
          <w:bCs/>
        </w:rPr>
        <w:t>Captura</w:t>
      </w:r>
      <w:r>
        <w:rPr>
          <w:b/>
          <w:bCs/>
        </w:rPr>
        <w:t xml:space="preserve"> 1</w:t>
      </w:r>
      <w:r>
        <w:t>. Mostrar repositorio inicial en local en Visual o en la carpeta del proyecto.</w:t>
      </w:r>
    </w:p>
    <w:p w14:paraId="39A735C2" w14:textId="738088E6" w:rsidR="00D641EC" w:rsidRDefault="00D641EC" w:rsidP="00D641EC">
      <w:pPr>
        <w:pStyle w:val="Prrafodelista"/>
        <w:spacing w:line="360" w:lineRule="auto"/>
      </w:pPr>
      <w:r>
        <w:rPr>
          <w:noProof/>
          <w:lang w:eastAsia="es-ES"/>
        </w:rPr>
        <w:drawing>
          <wp:inline distT="0" distB="0" distL="0" distR="0" wp14:anchorId="2510DE69" wp14:editId="1331298E">
            <wp:extent cx="2457450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7B6C" w14:textId="6013E408" w:rsidR="00AE37D9" w:rsidRDefault="00AE37D9" w:rsidP="00AE37D9">
      <w:pPr>
        <w:pStyle w:val="Prrafodelista"/>
        <w:numPr>
          <w:ilvl w:val="0"/>
          <w:numId w:val="1"/>
        </w:numPr>
        <w:spacing w:line="360" w:lineRule="auto"/>
      </w:pPr>
      <w:r>
        <w:rPr>
          <w:b/>
          <w:bCs/>
        </w:rPr>
        <w:t>Captura 2</w:t>
      </w:r>
      <w:r w:rsidRPr="00AE37D9">
        <w:t>.</w:t>
      </w:r>
      <w:r>
        <w:t xml:space="preserve"> Hacer un </w:t>
      </w:r>
      <w:proofErr w:type="spellStart"/>
      <w:r>
        <w:t>commit</w:t>
      </w:r>
      <w:proofErr w:type="spellEnd"/>
      <w:r>
        <w:t xml:space="preserve"> inicial, confirmando que todo está correcto.</w:t>
      </w:r>
    </w:p>
    <w:p w14:paraId="761FF0A1" w14:textId="07836233" w:rsidR="00D641EC" w:rsidRDefault="00D641EC" w:rsidP="00D641EC">
      <w:pPr>
        <w:pStyle w:val="Prrafodelista"/>
        <w:spacing w:line="360" w:lineRule="auto"/>
      </w:pPr>
      <w:r>
        <w:rPr>
          <w:noProof/>
          <w:lang w:eastAsia="es-ES"/>
        </w:rPr>
        <w:lastRenderedPageBreak/>
        <w:drawing>
          <wp:inline distT="0" distB="0" distL="0" distR="0" wp14:anchorId="565B0017" wp14:editId="7C1F49B8">
            <wp:extent cx="1895475" cy="2771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CAB3" w14:textId="24949D35" w:rsidR="00AE37D9" w:rsidRDefault="00AE37D9" w:rsidP="008E4395">
      <w:pPr>
        <w:pStyle w:val="Prrafodelista"/>
        <w:numPr>
          <w:ilvl w:val="0"/>
          <w:numId w:val="1"/>
        </w:numPr>
        <w:spacing w:line="240" w:lineRule="auto"/>
      </w:pPr>
      <w:r>
        <w:rPr>
          <w:b/>
          <w:bCs/>
        </w:rPr>
        <w:t xml:space="preserve">Captura 3. </w:t>
      </w:r>
      <w:r>
        <w:t xml:space="preserve">Realizar un cambio en el código, por </w:t>
      </w:r>
      <w:r w:rsidR="008E4395">
        <w:t>ejemplo,</w:t>
      </w:r>
      <w:r>
        <w:t xml:space="preserve"> el siguiente:</w:t>
      </w:r>
    </w:p>
    <w:p w14:paraId="0DCA2F1D" w14:textId="2D12BD88" w:rsidR="00AE37D9" w:rsidRDefault="008E4395" w:rsidP="008E4395">
      <w:pPr>
        <w:spacing w:after="0" w:line="240" w:lineRule="auto"/>
        <w:ind w:left="1416"/>
      </w:pPr>
      <w:r>
        <w:t xml:space="preserve">&lt;div </w:t>
      </w:r>
      <w:proofErr w:type="spellStart"/>
      <w:r>
        <w:t>class</w:t>
      </w:r>
      <w:proofErr w:type="spellEnd"/>
      <w:r>
        <w:t>=”</w:t>
      </w:r>
      <w:proofErr w:type="spellStart"/>
      <w:r>
        <w:t>container</w:t>
      </w:r>
      <w:proofErr w:type="spellEnd"/>
      <w:r>
        <w:t>”&gt;</w:t>
      </w:r>
    </w:p>
    <w:p w14:paraId="205DFFBE" w14:textId="044D28E7" w:rsidR="008E4395" w:rsidRDefault="008E4395" w:rsidP="008E4395">
      <w:pPr>
        <w:spacing w:after="0" w:line="240" w:lineRule="auto"/>
        <w:ind w:left="1416"/>
      </w:pPr>
      <w:r>
        <w:t xml:space="preserve">&lt;div </w:t>
      </w:r>
      <w:proofErr w:type="spellStart"/>
      <w:r>
        <w:t>class</w:t>
      </w:r>
      <w:proofErr w:type="spellEnd"/>
      <w:proofErr w:type="gramStart"/>
      <w:r>
        <w:t>=”</w:t>
      </w:r>
      <w:proofErr w:type="spellStart"/>
      <w:r>
        <w:t>row</w:t>
      </w:r>
      <w:proofErr w:type="spellEnd"/>
      <w:proofErr w:type="gramEnd"/>
      <w:r>
        <w:t>”&gt;</w:t>
      </w:r>
    </w:p>
    <w:p w14:paraId="2F6EF4E0" w14:textId="18E145AC" w:rsidR="008E4395" w:rsidRDefault="008E4395" w:rsidP="008E4395">
      <w:pPr>
        <w:spacing w:after="0" w:line="240" w:lineRule="auto"/>
        <w:ind w:left="1416"/>
      </w:pPr>
      <w:r>
        <w:tab/>
        <w:t xml:space="preserve">&lt;p&gt; </w:t>
      </w:r>
      <w:proofErr w:type="gramStart"/>
      <w:r>
        <w:t>¡ Mi</w:t>
      </w:r>
      <w:proofErr w:type="gramEnd"/>
      <w:r>
        <w:t xml:space="preserve"> nombre es TU_NOMBRE! &lt;/p&gt;</w:t>
      </w:r>
    </w:p>
    <w:p w14:paraId="01A9F447" w14:textId="344C29F0" w:rsidR="008E4395" w:rsidRDefault="008E4395" w:rsidP="008E4395">
      <w:pPr>
        <w:spacing w:after="0" w:line="240" w:lineRule="auto"/>
        <w:ind w:left="1416"/>
      </w:pPr>
      <w:r>
        <w:t>&lt;/div&gt;</w:t>
      </w:r>
    </w:p>
    <w:p w14:paraId="1ABBC969" w14:textId="48DF076D" w:rsidR="008E4395" w:rsidRDefault="008E4395" w:rsidP="008E4395">
      <w:pPr>
        <w:spacing w:after="0" w:line="360" w:lineRule="auto"/>
        <w:ind w:left="1416"/>
      </w:pPr>
      <w:r>
        <w:t>&lt;/div&gt;</w:t>
      </w:r>
    </w:p>
    <w:p w14:paraId="2F2CC0A8" w14:textId="0785696B" w:rsidR="00D641EC" w:rsidRDefault="00D641EC" w:rsidP="008E4395">
      <w:pPr>
        <w:spacing w:after="0" w:line="360" w:lineRule="auto"/>
        <w:ind w:left="1416"/>
      </w:pPr>
      <w:r>
        <w:rPr>
          <w:noProof/>
          <w:lang w:eastAsia="es-ES"/>
        </w:rPr>
        <w:drawing>
          <wp:inline distT="0" distB="0" distL="0" distR="0" wp14:anchorId="2429DD74" wp14:editId="2F23D595">
            <wp:extent cx="4658596" cy="148590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904" cy="149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A672" w14:textId="170F662C" w:rsidR="008E4395" w:rsidRDefault="008E4395" w:rsidP="008E4395">
      <w:pPr>
        <w:pStyle w:val="Prrafodelista"/>
        <w:numPr>
          <w:ilvl w:val="0"/>
          <w:numId w:val="1"/>
        </w:numPr>
        <w:spacing w:line="360" w:lineRule="auto"/>
      </w:pPr>
      <w:r w:rsidRPr="008E4395">
        <w:rPr>
          <w:b/>
          <w:bCs/>
        </w:rPr>
        <w:t>Captura 4.</w:t>
      </w:r>
      <w:r>
        <w:t xml:space="preserve"> Crear un nuevo repositorio remoto llamado “</w:t>
      </w:r>
      <w:r w:rsidRPr="008E4395">
        <w:rPr>
          <w:b/>
          <w:bCs/>
        </w:rPr>
        <w:t>test-repositorio-TU_NOMBRE</w:t>
      </w:r>
      <w:r>
        <w:t>”</w:t>
      </w:r>
    </w:p>
    <w:p w14:paraId="44CF7389" w14:textId="2555B734" w:rsidR="009372F3" w:rsidRDefault="00610C9D" w:rsidP="009372F3">
      <w:pPr>
        <w:pStyle w:val="Prrafodelista"/>
        <w:spacing w:line="360" w:lineRule="auto"/>
      </w:pPr>
      <w:r>
        <w:rPr>
          <w:noProof/>
          <w:lang w:eastAsia="es-ES"/>
        </w:rPr>
        <w:drawing>
          <wp:inline distT="0" distB="0" distL="0" distR="0" wp14:anchorId="64620D85" wp14:editId="20AD9A09">
            <wp:extent cx="4791075" cy="942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DD70" w14:textId="3EFB0244" w:rsidR="008E4395" w:rsidRDefault="008E4395" w:rsidP="008E4395">
      <w:pPr>
        <w:pStyle w:val="Prrafodelista"/>
        <w:numPr>
          <w:ilvl w:val="0"/>
          <w:numId w:val="1"/>
        </w:numPr>
        <w:spacing w:line="360" w:lineRule="auto"/>
      </w:pPr>
      <w:r>
        <w:rPr>
          <w:b/>
          <w:bCs/>
        </w:rPr>
        <w:t>Captura 5.</w:t>
      </w:r>
      <w:r>
        <w:t xml:space="preserve"> Realizar otro cambio en el fichero “</w:t>
      </w:r>
      <w:r>
        <w:rPr>
          <w:b/>
          <w:bCs/>
        </w:rPr>
        <w:t>.</w:t>
      </w:r>
      <w:proofErr w:type="spellStart"/>
      <w:r>
        <w:rPr>
          <w:b/>
          <w:bCs/>
        </w:rPr>
        <w:t>html</w:t>
      </w:r>
      <w:proofErr w:type="spellEnd"/>
      <w:r>
        <w:t>” y subirlo al repositorio remoto.</w:t>
      </w:r>
    </w:p>
    <w:p w14:paraId="3E92D0FB" w14:textId="6687026B" w:rsidR="00610C9D" w:rsidRDefault="003553C1" w:rsidP="00610C9D">
      <w:pPr>
        <w:pStyle w:val="Prrafodelista"/>
        <w:spacing w:line="360" w:lineRule="auto"/>
      </w:pPr>
      <w:r>
        <w:rPr>
          <w:noProof/>
          <w:lang w:eastAsia="es-ES"/>
        </w:rPr>
        <w:lastRenderedPageBreak/>
        <w:drawing>
          <wp:inline distT="0" distB="0" distL="0" distR="0" wp14:anchorId="6474B5CF" wp14:editId="3CCF4DE6">
            <wp:extent cx="6390640" cy="18776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23D5" w14:textId="77EC3F27" w:rsidR="008E4395" w:rsidRDefault="008E4395" w:rsidP="008E4395">
      <w:pPr>
        <w:pStyle w:val="Prrafodelista"/>
        <w:numPr>
          <w:ilvl w:val="0"/>
          <w:numId w:val="1"/>
        </w:numPr>
        <w:spacing w:line="360" w:lineRule="auto"/>
      </w:pPr>
      <w:r>
        <w:rPr>
          <w:b/>
          <w:bCs/>
        </w:rPr>
        <w:t>Captura 6.</w:t>
      </w:r>
      <w:r>
        <w:t xml:space="preserve"> Ver dónde están todos los </w:t>
      </w:r>
      <w:proofErr w:type="spellStart"/>
      <w:r>
        <w:t>commits</w:t>
      </w:r>
      <w:proofErr w:type="spellEnd"/>
      <w:r>
        <w:t xml:space="preserve"> del proyecto en </w:t>
      </w:r>
      <w:proofErr w:type="spellStart"/>
      <w:r>
        <w:t>Github</w:t>
      </w:r>
      <w:proofErr w:type="spellEnd"/>
      <w:r>
        <w:t>.</w:t>
      </w:r>
    </w:p>
    <w:p w14:paraId="3D3FA9C3" w14:textId="00F7D0C2" w:rsidR="003553C1" w:rsidRDefault="003553C1" w:rsidP="003553C1">
      <w:pPr>
        <w:pStyle w:val="Prrafodelista"/>
        <w:spacing w:line="360" w:lineRule="auto"/>
      </w:pPr>
      <w:r>
        <w:rPr>
          <w:noProof/>
          <w:lang w:eastAsia="es-ES"/>
        </w:rPr>
        <w:drawing>
          <wp:inline distT="0" distB="0" distL="0" distR="0" wp14:anchorId="3E106636" wp14:editId="162E0741">
            <wp:extent cx="2952750" cy="1514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3C1" w:rsidSect="00B6159D">
      <w:headerReference w:type="default" r:id="rId13"/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DBBA0" w14:textId="77777777" w:rsidR="00501262" w:rsidRDefault="00501262" w:rsidP="00B6159D">
      <w:pPr>
        <w:spacing w:after="0" w:line="240" w:lineRule="auto"/>
      </w:pPr>
      <w:r>
        <w:separator/>
      </w:r>
    </w:p>
  </w:endnote>
  <w:endnote w:type="continuationSeparator" w:id="0">
    <w:p w14:paraId="2F34A14F" w14:textId="77777777" w:rsidR="00501262" w:rsidRDefault="00501262" w:rsidP="00B6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CDC1D" w14:textId="77777777" w:rsidR="00501262" w:rsidRDefault="00501262" w:rsidP="00B6159D">
      <w:pPr>
        <w:spacing w:after="0" w:line="240" w:lineRule="auto"/>
      </w:pPr>
      <w:r>
        <w:separator/>
      </w:r>
    </w:p>
  </w:footnote>
  <w:footnote w:type="continuationSeparator" w:id="0">
    <w:p w14:paraId="6A89FAAE" w14:textId="77777777" w:rsidR="00501262" w:rsidRDefault="00501262" w:rsidP="00B6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C4D7B" w14:textId="77777777" w:rsidR="00B6159D" w:rsidRPr="00B363D4" w:rsidRDefault="00B6159D" w:rsidP="000D1D51">
    <w:pPr>
      <w:pStyle w:val="Encabezado"/>
      <w:jc w:val="right"/>
      <w:rPr>
        <w:b/>
        <w:bCs/>
        <w:sz w:val="32"/>
        <w:szCs w:val="32"/>
      </w:rPr>
    </w:pPr>
    <w:r w:rsidRPr="00B6159D"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12CCD009" wp14:editId="5655A3F0">
          <wp:simplePos x="0" y="0"/>
          <wp:positionH relativeFrom="column">
            <wp:posOffset>-1905</wp:posOffset>
          </wp:positionH>
          <wp:positionV relativeFrom="paragraph">
            <wp:posOffset>-1905</wp:posOffset>
          </wp:positionV>
          <wp:extent cx="1552792" cy="485843"/>
          <wp:effectExtent l="0" t="0" r="9525" b="9525"/>
          <wp:wrapTight wrapText="bothSides">
            <wp:wrapPolygon edited="0">
              <wp:start x="0" y="0"/>
              <wp:lineTo x="0" y="21176"/>
              <wp:lineTo x="21467" y="21176"/>
              <wp:lineTo x="21467" y="0"/>
              <wp:lineTo x="0" y="0"/>
            </wp:wrapPolygon>
          </wp:wrapTight>
          <wp:docPr id="1628240228" name="Imagen 162824022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2433797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792" cy="485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="000D1D51">
      <w:br/>
    </w:r>
    <w:r w:rsidRPr="00B363D4">
      <w:rPr>
        <w:b/>
        <w:bCs/>
        <w:sz w:val="32"/>
        <w:szCs w:val="32"/>
      </w:rPr>
      <w:t xml:space="preserve">TAREA </w:t>
    </w:r>
    <w:r w:rsidR="000D1D51">
      <w:rPr>
        <w:b/>
        <w:bCs/>
        <w:sz w:val="32"/>
        <w:szCs w:val="32"/>
      </w:rPr>
      <w:t>DE</w:t>
    </w:r>
    <w:r w:rsidRPr="00B363D4">
      <w:rPr>
        <w:b/>
        <w:bCs/>
        <w:sz w:val="32"/>
        <w:szCs w:val="32"/>
      </w:rPr>
      <w:t xml:space="preserve"> </w:t>
    </w:r>
    <w:r w:rsidR="004D5492">
      <w:rPr>
        <w:b/>
        <w:bCs/>
        <w:sz w:val="32"/>
        <w:szCs w:val="32"/>
      </w:rPr>
      <w:t>DISEÑO DE INTERFACES WEB</w:t>
    </w:r>
    <w:r w:rsidRPr="00B363D4">
      <w:rPr>
        <w:b/>
        <w:bCs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76A"/>
    <w:multiLevelType w:val="hybridMultilevel"/>
    <w:tmpl w:val="54E2F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D9"/>
    <w:rsid w:val="000D1D51"/>
    <w:rsid w:val="00197881"/>
    <w:rsid w:val="003553C1"/>
    <w:rsid w:val="00437A7B"/>
    <w:rsid w:val="004D5492"/>
    <w:rsid w:val="00501262"/>
    <w:rsid w:val="00533DF9"/>
    <w:rsid w:val="00610C9D"/>
    <w:rsid w:val="0081348B"/>
    <w:rsid w:val="0085496D"/>
    <w:rsid w:val="008E4395"/>
    <w:rsid w:val="009372F3"/>
    <w:rsid w:val="00AC2B98"/>
    <w:rsid w:val="00AE37D9"/>
    <w:rsid w:val="00B363D4"/>
    <w:rsid w:val="00B6159D"/>
    <w:rsid w:val="00D641EC"/>
    <w:rsid w:val="00F1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E5757"/>
  <w15:chartTrackingRefBased/>
  <w15:docId w15:val="{9335B006-FE34-4124-9AC9-64EBC9DC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1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59D"/>
  </w:style>
  <w:style w:type="paragraph" w:styleId="Piedepgina">
    <w:name w:val="footer"/>
    <w:basedOn w:val="Normal"/>
    <w:link w:val="PiedepginaCar"/>
    <w:uiPriority w:val="99"/>
    <w:unhideWhenUsed/>
    <w:rsid w:val="00B61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59D"/>
  </w:style>
  <w:style w:type="table" w:styleId="Tablaconcuadrcula">
    <w:name w:val="Table Grid"/>
    <w:basedOn w:val="Tablanormal"/>
    <w:uiPriority w:val="39"/>
    <w:rsid w:val="00B36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3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elda%20UM\OneDrive%20-%20Consejer&#237;a%20de%20Educaci&#243;n,%20Formaci&#243;n%20Profesional%20y%20Empleo\2023%2024\DIW\Tarea_DIW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Tarea_DIW.dotx</Template>
  <TotalTime>119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Jbelda UM</dc:creator>
  <cp:keywords/>
  <dc:description/>
  <cp:lastModifiedBy>DAW</cp:lastModifiedBy>
  <cp:revision>3</cp:revision>
  <cp:lastPrinted>2023-11-21T08:38:00Z</cp:lastPrinted>
  <dcterms:created xsi:type="dcterms:W3CDTF">2023-11-11T15:22:00Z</dcterms:created>
  <dcterms:modified xsi:type="dcterms:W3CDTF">2023-11-21T09:34:00Z</dcterms:modified>
</cp:coreProperties>
</file>