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84FFF" w14:textId="1DF604E5" w:rsidR="00B6159D" w:rsidRDefault="00B6159D"/>
    <w:p w14:paraId="60C1B1F1" w14:textId="77777777" w:rsidR="00B6159D" w:rsidRDefault="00B615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932"/>
      </w:tblGrid>
      <w:tr w:rsidR="00B363D4" w:rsidRPr="00B363D4" w14:paraId="6C7A0D89" w14:textId="77777777" w:rsidTr="00B363D4">
        <w:tc>
          <w:tcPr>
            <w:tcW w:w="2122" w:type="dxa"/>
          </w:tcPr>
          <w:p w14:paraId="01D44F42" w14:textId="77777777" w:rsidR="00B363D4" w:rsidRPr="00B363D4" w:rsidRDefault="00B363D4" w:rsidP="00FC57EA">
            <w:pPr>
              <w:rPr>
                <w:b/>
                <w:bCs/>
              </w:rPr>
            </w:pPr>
            <w:r w:rsidRPr="00B363D4">
              <w:rPr>
                <w:b/>
                <w:bCs/>
              </w:rPr>
              <w:t xml:space="preserve">Nombre del alumno:  </w:t>
            </w:r>
          </w:p>
        </w:tc>
        <w:tc>
          <w:tcPr>
            <w:tcW w:w="7932" w:type="dxa"/>
          </w:tcPr>
          <w:p w14:paraId="48F14F3F" w14:textId="40844F94" w:rsidR="00B363D4" w:rsidRPr="00B363D4" w:rsidRDefault="00E00618" w:rsidP="00FC57EA">
            <w:pPr>
              <w:rPr>
                <w:color w:val="002060"/>
              </w:rPr>
            </w:pPr>
            <w:r>
              <w:rPr>
                <w:color w:val="002060"/>
              </w:rPr>
              <w:t>Rubén</w:t>
            </w:r>
          </w:p>
        </w:tc>
      </w:tr>
      <w:tr w:rsidR="00B363D4" w14:paraId="116D9774" w14:textId="77777777" w:rsidTr="00B363D4">
        <w:tc>
          <w:tcPr>
            <w:tcW w:w="2122" w:type="dxa"/>
          </w:tcPr>
          <w:p w14:paraId="216635F6" w14:textId="77777777" w:rsidR="00B363D4" w:rsidRPr="00B363D4" w:rsidRDefault="00B363D4" w:rsidP="00FC57EA">
            <w:pPr>
              <w:rPr>
                <w:b/>
                <w:bCs/>
              </w:rPr>
            </w:pPr>
            <w:r w:rsidRPr="00B363D4">
              <w:rPr>
                <w:b/>
                <w:bCs/>
              </w:rPr>
              <w:t>Fecha de entrega:</w:t>
            </w:r>
          </w:p>
        </w:tc>
        <w:tc>
          <w:tcPr>
            <w:tcW w:w="7932" w:type="dxa"/>
          </w:tcPr>
          <w:p w14:paraId="6930D523" w14:textId="6B6EF7CC" w:rsidR="00B363D4" w:rsidRPr="00B363D4" w:rsidRDefault="00E00618" w:rsidP="00FC57EA">
            <w:pPr>
              <w:rPr>
                <w:color w:val="002060"/>
              </w:rPr>
            </w:pPr>
            <w:r>
              <w:rPr>
                <w:color w:val="002060"/>
              </w:rPr>
              <w:t>09/11/2023</w:t>
            </w:r>
          </w:p>
        </w:tc>
      </w:tr>
    </w:tbl>
    <w:p w14:paraId="3457FAA8" w14:textId="77777777" w:rsidR="00B6159D" w:rsidRDefault="00B6159D" w:rsidP="00B363D4"/>
    <w:p w14:paraId="2E37DDBE" w14:textId="5C044330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 xml:space="preserve">UNIDAD </w:t>
      </w:r>
      <w:r w:rsidR="00F22C59">
        <w:rPr>
          <w:b/>
          <w:bCs/>
          <w:sz w:val="28"/>
          <w:szCs w:val="28"/>
        </w:rPr>
        <w:t>01</w:t>
      </w:r>
      <w:r w:rsidRPr="00B363D4">
        <w:rPr>
          <w:b/>
          <w:bCs/>
          <w:sz w:val="28"/>
          <w:szCs w:val="28"/>
        </w:rPr>
        <w:t xml:space="preserve">: </w:t>
      </w:r>
      <w:r w:rsidR="00F22C59" w:rsidRPr="00F22C59">
        <w:rPr>
          <w:b/>
          <w:bCs/>
          <w:caps/>
          <w:sz w:val="28"/>
          <w:szCs w:val="28"/>
        </w:rPr>
        <w:t>Planificación de interfaces web</w:t>
      </w:r>
    </w:p>
    <w:p w14:paraId="30428C47" w14:textId="332AFB6A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>TAREA NÚMERO: 0</w:t>
      </w:r>
      <w:r w:rsidR="00F22C59">
        <w:rPr>
          <w:b/>
          <w:bCs/>
          <w:sz w:val="28"/>
          <w:szCs w:val="28"/>
        </w:rPr>
        <w:t>1</w:t>
      </w:r>
    </w:p>
    <w:p w14:paraId="040C59DC" w14:textId="77777777" w:rsidR="00B363D4" w:rsidRPr="00B363D4" w:rsidRDefault="00B363D4" w:rsidP="00B363D4">
      <w:pPr>
        <w:rPr>
          <w:b/>
          <w:bCs/>
        </w:rPr>
      </w:pPr>
    </w:p>
    <w:p w14:paraId="68E00D22" w14:textId="77777777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>ENUNCIADO DE LA TAREA:</w:t>
      </w:r>
    </w:p>
    <w:p w14:paraId="559B8FE8" w14:textId="7750F04B" w:rsidR="00E00618" w:rsidRPr="00E00618" w:rsidRDefault="00F22C59" w:rsidP="00E00618">
      <w:pPr>
        <w:pStyle w:val="Prrafodelista"/>
        <w:numPr>
          <w:ilvl w:val="0"/>
          <w:numId w:val="1"/>
        </w:numPr>
        <w:jc w:val="both"/>
        <w:rPr>
          <w:rFonts w:eastAsia="Times New Roman"/>
          <w:b/>
          <w:bCs/>
          <w:color w:val="000000"/>
        </w:rPr>
      </w:pPr>
      <w:r w:rsidRPr="00E00618">
        <w:rPr>
          <w:rFonts w:eastAsia="Times New Roman"/>
          <w:b/>
          <w:bCs/>
          <w:color w:val="000000"/>
        </w:rPr>
        <w:t xml:space="preserve">Crear una cuenta de la herramienta de diseño </w:t>
      </w:r>
      <w:proofErr w:type="spellStart"/>
      <w:r w:rsidRPr="00E00618">
        <w:rPr>
          <w:rFonts w:eastAsia="Times New Roman"/>
          <w:b/>
          <w:bCs/>
          <w:color w:val="000000"/>
        </w:rPr>
        <w:t>Canva</w:t>
      </w:r>
      <w:proofErr w:type="spellEnd"/>
      <w:r w:rsidRPr="00E00618">
        <w:rPr>
          <w:rFonts w:eastAsia="Times New Roman"/>
          <w:b/>
          <w:bCs/>
          <w:color w:val="000000"/>
        </w:rPr>
        <w:t>. (Adjunta las capturas de pantalla necesarias)</w:t>
      </w:r>
      <w:bookmarkStart w:id="0" w:name="_GoBack"/>
      <w:bookmarkEnd w:id="0"/>
    </w:p>
    <w:p w14:paraId="17130529" w14:textId="7AEAE790" w:rsidR="00F22C59" w:rsidRPr="008717E3" w:rsidRDefault="00C87D85" w:rsidP="00F22C59">
      <w:pPr>
        <w:spacing w:after="240"/>
        <w:rPr>
          <w:rFonts w:ascii="Times New Roman" w:eastAsia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20C27181" wp14:editId="7AF4119F">
            <wp:extent cx="6390640" cy="175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668"/>
                    <a:stretch/>
                  </pic:blipFill>
                  <pic:spPr bwMode="auto">
                    <a:xfrm>
                      <a:off x="0" y="0"/>
                      <a:ext cx="639064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9BE34" w14:textId="07651687" w:rsidR="00F22C59" w:rsidRDefault="00F22C59" w:rsidP="00F22C59">
      <w:pPr>
        <w:jc w:val="both"/>
        <w:rPr>
          <w:rFonts w:eastAsia="Times New Roman"/>
          <w:b/>
          <w:bCs/>
          <w:color w:val="000000"/>
        </w:rPr>
      </w:pPr>
      <w:r w:rsidRPr="00F22C59">
        <w:rPr>
          <w:rFonts w:eastAsia="Times New Roman"/>
          <w:b/>
          <w:bCs/>
          <w:color w:val="000000"/>
        </w:rPr>
        <w:t>2. Realizar un logo y explicar por qué se ha escogido dicha gama cromática. (Adjuntar el logo)</w:t>
      </w:r>
      <w:r w:rsidR="00DC6C85">
        <w:rPr>
          <w:rFonts w:eastAsia="Times New Roman"/>
          <w:b/>
          <w:bCs/>
          <w:color w:val="000000"/>
        </w:rPr>
        <w:t xml:space="preserve"> </w:t>
      </w:r>
    </w:p>
    <w:p w14:paraId="0B4DDD37" w14:textId="4CB46D36" w:rsidR="00DC6C85" w:rsidRPr="00E00618" w:rsidRDefault="00DC6C85" w:rsidP="00F22C59">
      <w:pPr>
        <w:jc w:val="both"/>
        <w:rPr>
          <w:rFonts w:eastAsia="Times New Roman"/>
          <w:bCs/>
          <w:color w:val="000000"/>
        </w:rPr>
      </w:pPr>
      <w:r w:rsidRPr="00E00618">
        <w:rPr>
          <w:rFonts w:eastAsia="Times New Roman"/>
          <w:bCs/>
          <w:color w:val="000000"/>
        </w:rPr>
        <w:t>Me parecido muy elegante y sencilla</w:t>
      </w:r>
    </w:p>
    <w:p w14:paraId="23C2A63C" w14:textId="568689CE" w:rsidR="00F22C59" w:rsidRPr="008717E3" w:rsidRDefault="00E00618" w:rsidP="00F22C59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8FC7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210.75pt">
            <v:imagedata r:id="rId8" o:title="D"/>
          </v:shape>
        </w:pict>
      </w:r>
      <w:r w:rsidR="00DC6C85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 wp14:anchorId="4CA14588" wp14:editId="30C06539">
            <wp:extent cx="2647950" cy="2647950"/>
            <wp:effectExtent l="0" t="0" r="0" b="0"/>
            <wp:docPr id="2" name="Imagen 2" descr="C:\Users\DAW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W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24643" w14:textId="0F8FE813" w:rsidR="00DC6C85" w:rsidRPr="00DC6C85" w:rsidRDefault="00F22C59" w:rsidP="00F22C59">
      <w:pPr>
        <w:jc w:val="both"/>
        <w:rPr>
          <w:rFonts w:eastAsia="Times New Roman"/>
          <w:b/>
          <w:bCs/>
          <w:color w:val="000000"/>
        </w:rPr>
      </w:pPr>
      <w:r w:rsidRPr="00F22C59">
        <w:rPr>
          <w:rFonts w:eastAsia="Times New Roman"/>
          <w:b/>
          <w:bCs/>
          <w:color w:val="000000"/>
        </w:rPr>
        <w:t xml:space="preserve">3. ¿Permite </w:t>
      </w:r>
      <w:proofErr w:type="spellStart"/>
      <w:r w:rsidRPr="00F22C59">
        <w:rPr>
          <w:rFonts w:eastAsia="Times New Roman"/>
          <w:b/>
          <w:bCs/>
          <w:color w:val="000000"/>
        </w:rPr>
        <w:t>Canva</w:t>
      </w:r>
      <w:proofErr w:type="spellEnd"/>
      <w:r w:rsidRPr="00F22C59">
        <w:rPr>
          <w:rFonts w:eastAsia="Times New Roman"/>
          <w:b/>
          <w:bCs/>
          <w:color w:val="000000"/>
        </w:rPr>
        <w:t xml:space="preserve"> descargar la imagen en </w:t>
      </w:r>
      <w:proofErr w:type="gramStart"/>
      <w:r w:rsidRPr="00F22C59">
        <w:rPr>
          <w:rFonts w:eastAsia="Times New Roman"/>
          <w:b/>
          <w:bCs/>
          <w:color w:val="000000"/>
        </w:rPr>
        <w:t>formato .</w:t>
      </w:r>
      <w:proofErr w:type="spellStart"/>
      <w:r w:rsidRPr="00F22C59">
        <w:rPr>
          <w:rFonts w:eastAsia="Times New Roman"/>
          <w:b/>
          <w:bCs/>
          <w:color w:val="000000"/>
        </w:rPr>
        <w:t>svg</w:t>
      </w:r>
      <w:proofErr w:type="spellEnd"/>
      <w:proofErr w:type="gramEnd"/>
      <w:r w:rsidRPr="00F22C59">
        <w:rPr>
          <w:rFonts w:eastAsia="Times New Roman"/>
          <w:b/>
          <w:bCs/>
          <w:color w:val="000000"/>
        </w:rPr>
        <w:t xml:space="preserve">? ¿Hay diferencia entre el </w:t>
      </w:r>
      <w:proofErr w:type="gramStart"/>
      <w:r w:rsidRPr="00F22C59">
        <w:rPr>
          <w:rFonts w:eastAsia="Times New Roman"/>
          <w:b/>
          <w:bCs/>
          <w:color w:val="000000"/>
        </w:rPr>
        <w:t>formato .</w:t>
      </w:r>
      <w:proofErr w:type="spellStart"/>
      <w:r w:rsidRPr="00F22C59">
        <w:rPr>
          <w:rFonts w:eastAsia="Times New Roman"/>
          <w:b/>
          <w:bCs/>
          <w:color w:val="000000"/>
        </w:rPr>
        <w:t>svg</w:t>
      </w:r>
      <w:proofErr w:type="spellEnd"/>
      <w:proofErr w:type="gramEnd"/>
      <w:r w:rsidRPr="00F22C59">
        <w:rPr>
          <w:rFonts w:eastAsia="Times New Roman"/>
          <w:b/>
          <w:bCs/>
          <w:color w:val="000000"/>
        </w:rPr>
        <w:t xml:space="preserve"> y .</w:t>
      </w:r>
      <w:proofErr w:type="spellStart"/>
      <w:r w:rsidRPr="00F22C59">
        <w:rPr>
          <w:rFonts w:eastAsia="Times New Roman"/>
          <w:b/>
          <w:bCs/>
          <w:color w:val="000000"/>
        </w:rPr>
        <w:t>jpg</w:t>
      </w:r>
      <w:proofErr w:type="spellEnd"/>
      <w:r w:rsidRPr="00F22C59">
        <w:rPr>
          <w:rFonts w:eastAsia="Times New Roman"/>
          <w:b/>
          <w:bCs/>
          <w:color w:val="000000"/>
        </w:rPr>
        <w:t xml:space="preserve"> o .</w:t>
      </w:r>
      <w:proofErr w:type="spellStart"/>
      <w:r w:rsidRPr="00F22C59">
        <w:rPr>
          <w:rFonts w:eastAsia="Times New Roman"/>
          <w:b/>
          <w:bCs/>
          <w:color w:val="000000"/>
        </w:rPr>
        <w:t>png</w:t>
      </w:r>
      <w:proofErr w:type="spellEnd"/>
      <w:r w:rsidRPr="00F22C59">
        <w:rPr>
          <w:rFonts w:eastAsia="Times New Roman"/>
          <w:b/>
          <w:bCs/>
          <w:color w:val="000000"/>
        </w:rPr>
        <w:t>?</w:t>
      </w:r>
    </w:p>
    <w:p w14:paraId="7664C4BD" w14:textId="65F14C1E" w:rsidR="00B363D4" w:rsidRDefault="00DC6C85">
      <w:r>
        <w:t>Gratis no, pero es mejor para páginas web</w:t>
      </w:r>
    </w:p>
    <w:p w14:paraId="12DC7C60" w14:textId="77777777" w:rsidR="00AC2B98" w:rsidRDefault="00AC2B98"/>
    <w:sectPr w:rsidR="00AC2B98" w:rsidSect="00B6159D">
      <w:headerReference w:type="default" r:id="rId10"/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1B686" w14:textId="77777777" w:rsidR="00EC7473" w:rsidRDefault="00EC7473" w:rsidP="00B6159D">
      <w:pPr>
        <w:spacing w:after="0" w:line="240" w:lineRule="auto"/>
      </w:pPr>
      <w:r>
        <w:separator/>
      </w:r>
    </w:p>
  </w:endnote>
  <w:endnote w:type="continuationSeparator" w:id="0">
    <w:p w14:paraId="0B0A67BF" w14:textId="77777777" w:rsidR="00EC7473" w:rsidRDefault="00EC7473" w:rsidP="00B6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DF34A" w14:textId="77777777" w:rsidR="00EC7473" w:rsidRDefault="00EC7473" w:rsidP="00B6159D">
      <w:pPr>
        <w:spacing w:after="0" w:line="240" w:lineRule="auto"/>
      </w:pPr>
      <w:r>
        <w:separator/>
      </w:r>
    </w:p>
  </w:footnote>
  <w:footnote w:type="continuationSeparator" w:id="0">
    <w:p w14:paraId="485B9CA4" w14:textId="77777777" w:rsidR="00EC7473" w:rsidRDefault="00EC7473" w:rsidP="00B6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44D9B" w14:textId="77777777" w:rsidR="00B6159D" w:rsidRPr="00B363D4" w:rsidRDefault="00B6159D" w:rsidP="000D1D51">
    <w:pPr>
      <w:pStyle w:val="Encabezado"/>
      <w:jc w:val="right"/>
      <w:rPr>
        <w:b/>
        <w:bCs/>
        <w:sz w:val="32"/>
        <w:szCs w:val="32"/>
      </w:rPr>
    </w:pPr>
    <w:r w:rsidRPr="00B6159D"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325A3A71" wp14:editId="4A80C755">
          <wp:simplePos x="0" y="0"/>
          <wp:positionH relativeFrom="column">
            <wp:posOffset>-1905</wp:posOffset>
          </wp:positionH>
          <wp:positionV relativeFrom="paragraph">
            <wp:posOffset>-1905</wp:posOffset>
          </wp:positionV>
          <wp:extent cx="1552792" cy="485843"/>
          <wp:effectExtent l="0" t="0" r="9525" b="9525"/>
          <wp:wrapTight wrapText="bothSides">
            <wp:wrapPolygon edited="0">
              <wp:start x="0" y="0"/>
              <wp:lineTo x="0" y="21176"/>
              <wp:lineTo x="21467" y="21176"/>
              <wp:lineTo x="21467" y="0"/>
              <wp:lineTo x="0" y="0"/>
            </wp:wrapPolygon>
          </wp:wrapTight>
          <wp:docPr id="1628240228" name="Imagen 162824022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433797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792" cy="485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0D1D51">
      <w:br/>
    </w:r>
    <w:r w:rsidRPr="00B363D4">
      <w:rPr>
        <w:b/>
        <w:bCs/>
        <w:sz w:val="32"/>
        <w:szCs w:val="32"/>
      </w:rPr>
      <w:t xml:space="preserve">TAREA </w:t>
    </w:r>
    <w:r w:rsidR="000D1D51">
      <w:rPr>
        <w:b/>
        <w:bCs/>
        <w:sz w:val="32"/>
        <w:szCs w:val="32"/>
      </w:rPr>
      <w:t>DE</w:t>
    </w:r>
    <w:r w:rsidRPr="00B363D4">
      <w:rPr>
        <w:b/>
        <w:bCs/>
        <w:sz w:val="32"/>
        <w:szCs w:val="32"/>
      </w:rPr>
      <w:t xml:space="preserve"> </w:t>
    </w:r>
    <w:r w:rsidR="004D5492">
      <w:rPr>
        <w:b/>
        <w:bCs/>
        <w:sz w:val="32"/>
        <w:szCs w:val="32"/>
      </w:rPr>
      <w:t>DISEÑO DE INTERFACES WEB</w:t>
    </w:r>
    <w:r w:rsidRPr="00B363D4">
      <w:rPr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92031"/>
    <w:multiLevelType w:val="hybridMultilevel"/>
    <w:tmpl w:val="032E7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59"/>
    <w:rsid w:val="000D1D51"/>
    <w:rsid w:val="00197881"/>
    <w:rsid w:val="00437A7B"/>
    <w:rsid w:val="004D5492"/>
    <w:rsid w:val="006C74CF"/>
    <w:rsid w:val="0081348B"/>
    <w:rsid w:val="0085496D"/>
    <w:rsid w:val="00AC2B98"/>
    <w:rsid w:val="00B363D4"/>
    <w:rsid w:val="00B6159D"/>
    <w:rsid w:val="00BB350F"/>
    <w:rsid w:val="00C87D85"/>
    <w:rsid w:val="00DC6C85"/>
    <w:rsid w:val="00E00618"/>
    <w:rsid w:val="00EC7473"/>
    <w:rsid w:val="00F107D9"/>
    <w:rsid w:val="00F2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CC86D"/>
  <w15:chartTrackingRefBased/>
  <w15:docId w15:val="{FC5D636E-1047-4A51-A51F-D241FF91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9D"/>
  </w:style>
  <w:style w:type="paragraph" w:styleId="Piedepgina">
    <w:name w:val="footer"/>
    <w:basedOn w:val="Normal"/>
    <w:link w:val="PiedepginaCar"/>
    <w:uiPriority w:val="99"/>
    <w:unhideWhenUsed/>
    <w:rsid w:val="00B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9D"/>
  </w:style>
  <w:style w:type="table" w:styleId="Tablaconcuadrcula">
    <w:name w:val="Table Grid"/>
    <w:basedOn w:val="Tablanormal"/>
    <w:uiPriority w:val="39"/>
    <w:rsid w:val="00B36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elda%20UM\OneDrive%20-%20Consejer&#237;a%20de%20Educaci&#243;n,%20Formaci&#243;n%20Profesional%20y%20Empleo\2023%2024\DIW\Tarea_DIW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Tarea_DIW.dotx</Template>
  <TotalTime>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Jbelda UM</dc:creator>
  <cp:keywords/>
  <dc:description/>
  <cp:lastModifiedBy>DAW</cp:lastModifiedBy>
  <cp:revision>2</cp:revision>
  <dcterms:created xsi:type="dcterms:W3CDTF">2023-11-09T11:42:00Z</dcterms:created>
  <dcterms:modified xsi:type="dcterms:W3CDTF">2023-11-09T11:42:00Z</dcterms:modified>
</cp:coreProperties>
</file>