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BA0" w14:textId="77777777" w:rsidR="00B6159D" w:rsidRDefault="00B6159D"/>
    <w:p w14:paraId="0207D8AD" w14:textId="77777777" w:rsidR="00B6159D" w:rsidRDefault="00B615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932"/>
      </w:tblGrid>
      <w:tr w:rsidR="00B363D4" w:rsidRPr="00B363D4" w14:paraId="5ECFEBAB" w14:textId="77777777" w:rsidTr="00B363D4">
        <w:tc>
          <w:tcPr>
            <w:tcW w:w="2122" w:type="dxa"/>
          </w:tcPr>
          <w:p w14:paraId="02100406" w14:textId="77777777" w:rsidR="00B363D4" w:rsidRPr="00B363D4" w:rsidRDefault="00B363D4" w:rsidP="00FC57EA">
            <w:pPr>
              <w:rPr>
                <w:b/>
                <w:bCs/>
              </w:rPr>
            </w:pPr>
            <w:r w:rsidRPr="00B363D4">
              <w:rPr>
                <w:b/>
                <w:bCs/>
              </w:rPr>
              <w:t xml:space="preserve">Nombre del alumno:  </w:t>
            </w:r>
          </w:p>
        </w:tc>
        <w:tc>
          <w:tcPr>
            <w:tcW w:w="7932" w:type="dxa"/>
          </w:tcPr>
          <w:p w14:paraId="3B76FCE0" w14:textId="77777777" w:rsidR="00B363D4" w:rsidRPr="00B363D4" w:rsidRDefault="00B363D4" w:rsidP="00FC57EA">
            <w:pPr>
              <w:rPr>
                <w:color w:val="002060"/>
              </w:rPr>
            </w:pPr>
            <w:r w:rsidRPr="00B363D4">
              <w:rPr>
                <w:color w:val="002060"/>
              </w:rPr>
              <w:t>Indica tu nombre</w:t>
            </w:r>
          </w:p>
        </w:tc>
      </w:tr>
      <w:tr w:rsidR="00B363D4" w14:paraId="06EACF96" w14:textId="77777777" w:rsidTr="00B363D4">
        <w:tc>
          <w:tcPr>
            <w:tcW w:w="2122" w:type="dxa"/>
          </w:tcPr>
          <w:p w14:paraId="6990F08F" w14:textId="77777777" w:rsidR="00B363D4" w:rsidRPr="00B363D4" w:rsidRDefault="00B363D4" w:rsidP="00FC57EA">
            <w:pPr>
              <w:rPr>
                <w:b/>
                <w:bCs/>
              </w:rPr>
            </w:pPr>
            <w:r w:rsidRPr="00B363D4">
              <w:rPr>
                <w:b/>
                <w:bCs/>
              </w:rPr>
              <w:t>Fecha de entrega:</w:t>
            </w:r>
          </w:p>
        </w:tc>
        <w:tc>
          <w:tcPr>
            <w:tcW w:w="7932" w:type="dxa"/>
          </w:tcPr>
          <w:p w14:paraId="78699E4C" w14:textId="77777777" w:rsidR="00B363D4" w:rsidRPr="00B363D4" w:rsidRDefault="00B363D4" w:rsidP="00FC57EA">
            <w:pPr>
              <w:rPr>
                <w:color w:val="002060"/>
              </w:rPr>
            </w:pPr>
            <w:r w:rsidRPr="00B363D4">
              <w:rPr>
                <w:color w:val="002060"/>
              </w:rPr>
              <w:t xml:space="preserve">Indica la fecha en la que presentas el </w:t>
            </w:r>
            <w:r>
              <w:rPr>
                <w:color w:val="002060"/>
              </w:rPr>
              <w:t>trabajo en formato DD/MM/AAAA</w:t>
            </w:r>
          </w:p>
        </w:tc>
      </w:tr>
    </w:tbl>
    <w:p w14:paraId="792A5846" w14:textId="77777777" w:rsidR="00B6159D" w:rsidRDefault="00B6159D" w:rsidP="00B363D4"/>
    <w:p w14:paraId="68896AC4" w14:textId="655D12A2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 xml:space="preserve">UNIDAD </w:t>
      </w:r>
      <w:r w:rsidR="00AE67B9">
        <w:rPr>
          <w:b/>
          <w:bCs/>
          <w:sz w:val="28"/>
          <w:szCs w:val="28"/>
        </w:rPr>
        <w:t>01</w:t>
      </w:r>
      <w:r w:rsidRPr="00B363D4">
        <w:rPr>
          <w:b/>
          <w:bCs/>
          <w:sz w:val="28"/>
          <w:szCs w:val="28"/>
        </w:rPr>
        <w:t xml:space="preserve">: </w:t>
      </w:r>
      <w:r w:rsidR="00AE67B9" w:rsidRPr="00AE67B9">
        <w:rPr>
          <w:b/>
          <w:bCs/>
          <w:caps/>
          <w:sz w:val="28"/>
          <w:szCs w:val="28"/>
        </w:rPr>
        <w:t>Planificación de interfaces web</w:t>
      </w:r>
    </w:p>
    <w:p w14:paraId="7AD1CC6C" w14:textId="50DFB1C4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>TAREA NÚMERO: 0</w:t>
      </w:r>
      <w:r w:rsidR="00AE67B9">
        <w:rPr>
          <w:b/>
          <w:bCs/>
          <w:sz w:val="28"/>
          <w:szCs w:val="28"/>
        </w:rPr>
        <w:t>3</w:t>
      </w:r>
    </w:p>
    <w:p w14:paraId="5D9C48AA" w14:textId="77777777" w:rsidR="00B363D4" w:rsidRPr="00B363D4" w:rsidRDefault="00B363D4" w:rsidP="00B363D4">
      <w:pPr>
        <w:rPr>
          <w:b/>
          <w:bCs/>
        </w:rPr>
      </w:pPr>
    </w:p>
    <w:p w14:paraId="4F9C7E4B" w14:textId="77777777" w:rsidR="00B363D4" w:rsidRPr="00B363D4" w:rsidRDefault="00B363D4" w:rsidP="00B363D4">
      <w:pPr>
        <w:rPr>
          <w:b/>
          <w:bCs/>
          <w:sz w:val="28"/>
          <w:szCs w:val="28"/>
        </w:rPr>
      </w:pPr>
      <w:r w:rsidRPr="00B363D4">
        <w:rPr>
          <w:b/>
          <w:bCs/>
          <w:sz w:val="28"/>
          <w:szCs w:val="28"/>
        </w:rPr>
        <w:t>ENUNCIADO DE LA TAREA:</w:t>
      </w:r>
    </w:p>
    <w:p w14:paraId="60BF459A" w14:textId="77777777" w:rsidR="00AE67B9" w:rsidRDefault="00AE67B9" w:rsidP="00AE67B9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1. Con la herramienta </w:t>
      </w:r>
      <w:proofErr w:type="spellStart"/>
      <w:r>
        <w:rPr>
          <w:rFonts w:eastAsia="Times New Roman"/>
          <w:color w:val="000000"/>
        </w:rPr>
        <w:t>Canva</w:t>
      </w:r>
      <w:proofErr w:type="spellEnd"/>
      <w:r>
        <w:rPr>
          <w:rFonts w:eastAsia="Times New Roman"/>
          <w:color w:val="000000"/>
        </w:rPr>
        <w:t xml:space="preserve"> realizar una plantilla web utilizando los recursos como logo e información del tríptico que se han llevado a cabo en las prácticas anteriores. La página web debe estar compuesta por los siguientes apartados:</w:t>
      </w:r>
    </w:p>
    <w:p w14:paraId="13E2C63E" w14:textId="77777777" w:rsidR="00AE67B9" w:rsidRDefault="00AE67B9" w:rsidP="00AE67B9">
      <w:pPr>
        <w:ind w:left="708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- Inicio</w:t>
      </w:r>
    </w:p>
    <w:p w14:paraId="5548D296" w14:textId="50DEF17A" w:rsidR="00AE67B9" w:rsidRDefault="00AE67B9" w:rsidP="00AE67B9">
      <w:pPr>
        <w:ind w:left="708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- Servicios o Tienda</w:t>
      </w:r>
    </w:p>
    <w:p w14:paraId="65C3B4CF" w14:textId="77777777" w:rsidR="00AE67B9" w:rsidRDefault="00AE67B9" w:rsidP="00AE67B9">
      <w:pPr>
        <w:ind w:left="708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- Nosotros</w:t>
      </w:r>
    </w:p>
    <w:p w14:paraId="1FFC4DC1" w14:textId="77777777" w:rsidR="00AE67B9" w:rsidRDefault="00AE67B9" w:rsidP="00AE67B9">
      <w:pPr>
        <w:ind w:left="708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- Contacto</w:t>
      </w:r>
    </w:p>
    <w:p w14:paraId="2D3FB5D0" w14:textId="78CD0FC3" w:rsidR="00AE67B9" w:rsidRDefault="00AE67B9" w:rsidP="00AE67B9">
      <w:pPr>
        <w:spacing w:after="240"/>
        <w:rPr>
          <w:rFonts w:ascii="Times New Roman" w:eastAsia="Times New Roman" w:hAnsi="Times New Roman" w:cs="Times New Roman"/>
        </w:rPr>
      </w:pPr>
    </w:p>
    <w:p w14:paraId="002EB818" w14:textId="3820FD61" w:rsidR="00AE67B9" w:rsidRDefault="00AE67B9" w:rsidP="00AE67B9">
      <w:pPr>
        <w:jc w:val="both"/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00"/>
        </w:rPr>
        <w:t xml:space="preserve">2. Adjuntar tanto las capturas de pantalla de las partes compuestas de tu web como el enlace a la plantilla web, dentro de este documento y entrégalo como PDF. </w:t>
      </w:r>
    </w:p>
    <w:p w14:paraId="14FF7112" w14:textId="5D561C70" w:rsidR="00AC2B98" w:rsidRDefault="001B3699">
      <w:r w:rsidRPr="001B3699">
        <w:t>https://www.canva.com/design/DAF0H0bxzpU/SPQP8tZKavtuYp_uf1cRRw/edit?utm_content=DAF0H0bxzpU&amp;utm_campaign=designshare&amp;utm_medium=link2&amp;utm_source=sharebutton</w:t>
      </w:r>
      <w:bookmarkStart w:id="0" w:name="_GoBack"/>
      <w:r w:rsidRPr="001B3699">
        <w:rPr>
          <w:rFonts w:ascii="Times New Roman" w:eastAsia="Times New Roman" w:hAnsi="Times New Roman" w:cs="Times New Roman"/>
        </w:rPr>
        <w:drawing>
          <wp:inline distT="0" distB="0" distL="0" distR="0" wp14:anchorId="6C879C7D" wp14:editId="2F23C92E">
            <wp:extent cx="6020790" cy="33968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221" cy="34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2B98" w:rsidSect="00B6159D">
      <w:headerReference w:type="default" r:id="rId7"/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785E9" w14:textId="77777777" w:rsidR="00183774" w:rsidRDefault="00183774" w:rsidP="00B6159D">
      <w:pPr>
        <w:spacing w:after="0" w:line="240" w:lineRule="auto"/>
      </w:pPr>
      <w:r>
        <w:separator/>
      </w:r>
    </w:p>
  </w:endnote>
  <w:endnote w:type="continuationSeparator" w:id="0">
    <w:p w14:paraId="4E21EEF6" w14:textId="77777777" w:rsidR="00183774" w:rsidRDefault="00183774" w:rsidP="00B6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6989F" w14:textId="77777777" w:rsidR="00183774" w:rsidRDefault="00183774" w:rsidP="00B6159D">
      <w:pPr>
        <w:spacing w:after="0" w:line="240" w:lineRule="auto"/>
      </w:pPr>
      <w:r>
        <w:separator/>
      </w:r>
    </w:p>
  </w:footnote>
  <w:footnote w:type="continuationSeparator" w:id="0">
    <w:p w14:paraId="22D6C085" w14:textId="77777777" w:rsidR="00183774" w:rsidRDefault="00183774" w:rsidP="00B6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BAAA0" w14:textId="77777777" w:rsidR="00B6159D" w:rsidRPr="00B363D4" w:rsidRDefault="00B6159D" w:rsidP="000D1D51">
    <w:pPr>
      <w:pStyle w:val="Encabezado"/>
      <w:jc w:val="right"/>
      <w:rPr>
        <w:b/>
        <w:bCs/>
        <w:sz w:val="32"/>
        <w:szCs w:val="32"/>
      </w:rPr>
    </w:pPr>
    <w:r w:rsidRPr="00B6159D"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28D65E9A" wp14:editId="42F7F5D0">
          <wp:simplePos x="0" y="0"/>
          <wp:positionH relativeFrom="column">
            <wp:posOffset>-1905</wp:posOffset>
          </wp:positionH>
          <wp:positionV relativeFrom="paragraph">
            <wp:posOffset>-1905</wp:posOffset>
          </wp:positionV>
          <wp:extent cx="1552792" cy="485843"/>
          <wp:effectExtent l="0" t="0" r="9525" b="9525"/>
          <wp:wrapTight wrapText="bothSides">
            <wp:wrapPolygon edited="0">
              <wp:start x="0" y="0"/>
              <wp:lineTo x="0" y="21176"/>
              <wp:lineTo x="21467" y="21176"/>
              <wp:lineTo x="21467" y="0"/>
              <wp:lineTo x="0" y="0"/>
            </wp:wrapPolygon>
          </wp:wrapTight>
          <wp:docPr id="1628240228" name="Imagen 162824022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2433797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792" cy="485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="000D1D51">
      <w:br/>
    </w:r>
    <w:r w:rsidRPr="00B363D4">
      <w:rPr>
        <w:b/>
        <w:bCs/>
        <w:sz w:val="32"/>
        <w:szCs w:val="32"/>
      </w:rPr>
      <w:t xml:space="preserve">TAREA </w:t>
    </w:r>
    <w:r w:rsidR="000D1D51">
      <w:rPr>
        <w:b/>
        <w:bCs/>
        <w:sz w:val="32"/>
        <w:szCs w:val="32"/>
      </w:rPr>
      <w:t>DE</w:t>
    </w:r>
    <w:r w:rsidRPr="00B363D4">
      <w:rPr>
        <w:b/>
        <w:bCs/>
        <w:sz w:val="32"/>
        <w:szCs w:val="32"/>
      </w:rPr>
      <w:t xml:space="preserve"> </w:t>
    </w:r>
    <w:r w:rsidR="004D5492">
      <w:rPr>
        <w:b/>
        <w:bCs/>
        <w:sz w:val="32"/>
        <w:szCs w:val="32"/>
      </w:rPr>
      <w:t>DISEÑO DE INTERFACES WEB</w:t>
    </w:r>
    <w:r w:rsidRPr="00B363D4">
      <w:rPr>
        <w:b/>
        <w:bCs/>
        <w:sz w:val="32"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B9"/>
    <w:rsid w:val="000D1D51"/>
    <w:rsid w:val="001477E4"/>
    <w:rsid w:val="00183774"/>
    <w:rsid w:val="00197881"/>
    <w:rsid w:val="001B3699"/>
    <w:rsid w:val="00437A7B"/>
    <w:rsid w:val="004D5492"/>
    <w:rsid w:val="0081348B"/>
    <w:rsid w:val="0085496D"/>
    <w:rsid w:val="00AC2B98"/>
    <w:rsid w:val="00AE67B9"/>
    <w:rsid w:val="00B363D4"/>
    <w:rsid w:val="00B6159D"/>
    <w:rsid w:val="00F1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9066C"/>
  <w15:chartTrackingRefBased/>
  <w15:docId w15:val="{2AC120AA-F318-42F9-AC42-998D2E4A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9D"/>
  </w:style>
  <w:style w:type="paragraph" w:styleId="Piedepgina">
    <w:name w:val="footer"/>
    <w:basedOn w:val="Normal"/>
    <w:link w:val="PiedepginaCar"/>
    <w:uiPriority w:val="99"/>
    <w:unhideWhenUsed/>
    <w:rsid w:val="00B61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9D"/>
  </w:style>
  <w:style w:type="table" w:styleId="Tablaconcuadrcula">
    <w:name w:val="Table Grid"/>
    <w:basedOn w:val="Tablanormal"/>
    <w:uiPriority w:val="39"/>
    <w:rsid w:val="00B36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elda%20UM\OneDrive%20-%20Consejer&#237;a%20de%20Educaci&#243;n,%20Formaci&#243;n%20Profesional%20y%20Empleo\2023%2024\DIW\Tarea_DIW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Tarea_DIW.dotx</Template>
  <TotalTime>61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Jbelda UM</dc:creator>
  <cp:keywords/>
  <dc:description/>
  <cp:lastModifiedBy>DAW</cp:lastModifiedBy>
  <cp:revision>2</cp:revision>
  <dcterms:created xsi:type="dcterms:W3CDTF">2023-11-05T16:15:00Z</dcterms:created>
  <dcterms:modified xsi:type="dcterms:W3CDTF">2023-11-14T11:46:00Z</dcterms:modified>
</cp:coreProperties>
</file>